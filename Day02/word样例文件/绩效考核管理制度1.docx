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eastAsia="宋体"/>
          <w:b/>
          <w:spacing w:val="40"/>
          <w:sz w:val="52"/>
          <w:szCs w:val="52"/>
        </w:rPr>
      </w:pPr>
      <w:r>
        <w:rPr>
          <w:rFonts w:hint="eastAsia" w:ascii="宋体" w:eastAsia="宋体"/>
          <w:b/>
          <w:spacing w:val="40"/>
          <w:sz w:val="52"/>
          <w:szCs w:val="52"/>
        </w:rPr>
        <w:t>绩效考核管理制度</w:t>
      </w:r>
    </w:p>
    <w:p>
      <w:pPr>
        <w:spacing w:line="240" w:lineRule="exac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697220" cy="0"/>
                <wp:effectExtent l="0" t="0" r="0" b="0"/>
                <wp:wrapNone/>
                <wp:docPr id="24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7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0pt;margin-top:12.15pt;height:0pt;width:448.6pt;z-index:251655168;mso-width-relative:page;mso-height-relative:page;" filled="f" stroked="t" coordsize="21600,21600" o:gfxdata="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AOXTPB1AAAAAYBAAAPAAAAAAAAAAEAIAAAADgAAABkcnMvZG93bnJldi54&#10;bWxQSwECFAAUAAAACACHTuJAJ4B0aq8BAABSAwAADgAAAAAAAAABACAAAAA5AQAAZHJzL2Uyb0Rv&#10;Yy54bWxQSwUGAAAAAAYABgBZAQAAWg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exact"/>
        <w:rPr>
          <w:sz w:val="28"/>
          <w:szCs w:val="28"/>
          <w:u w:val="single"/>
        </w:rPr>
      </w:pPr>
    </w:p>
    <w:p>
      <w:pPr>
        <w:spacing w:line="360" w:lineRule="exact"/>
        <w:ind w:firstLine="480" w:firstLineChars="200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一、总则</w:t>
      </w:r>
    </w:p>
    <w:p>
      <w:pPr>
        <w:spacing w:line="36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（一） 根据《公司法》、《劳动法》等国家有关法律法规，结合集团实际，特制订本制度。</w:t>
      </w:r>
    </w:p>
    <w:p>
      <w:pPr>
        <w:spacing w:line="36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（二）本制度适用于集团除总裁以外的所有人员，包括试用期员工和临时用工。集团总裁的绩效考核由董事会进行。</w:t>
      </w:r>
    </w:p>
    <w:p>
      <w:pPr>
        <w:spacing w:line="36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（三）目的：</w:t>
      </w:r>
    </w:p>
    <w:p>
      <w:pPr>
        <w:spacing w:line="36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1.通过对员工的工作业绩、工作能力、工作态度、专业能力和职业操守进行客观、公正地评价和反馈，以此作为员工薪资、奖金、职位等调整和制订培训计划的依据，</w:t>
      </w:r>
      <w:r>
        <w:rPr>
          <w:rFonts w:hint="eastAsia"/>
          <w:sz w:val="24"/>
          <w:szCs w:val="24"/>
        </w:rPr>
        <w:t>激励表现优异的员工</w:t>
      </w:r>
      <w:r>
        <w:rPr>
          <w:rFonts w:hint="eastAsia"/>
          <w:sz w:val="24"/>
        </w:rPr>
        <w:t>。</w:t>
      </w:r>
    </w:p>
    <w:p>
      <w:pPr>
        <w:spacing w:line="36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  <w:szCs w:val="24"/>
        </w:rPr>
        <w:t xml:space="preserve"> 帮助员工</w:t>
      </w:r>
      <w:r>
        <w:rPr>
          <w:rFonts w:hint="eastAsia"/>
          <w:sz w:val="24"/>
        </w:rPr>
        <w:t>提升素质和能力，</w:t>
      </w:r>
      <w:r>
        <w:rPr>
          <w:rFonts w:hint="eastAsia"/>
          <w:sz w:val="24"/>
          <w:szCs w:val="24"/>
        </w:rPr>
        <w:t>明确责任、要求以及工作期望，增强员工责任心及自我管理的能力。</w:t>
      </w:r>
    </w:p>
    <w:p>
      <w:pPr>
        <w:spacing w:line="36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  <w:szCs w:val="24"/>
        </w:rPr>
        <w:t xml:space="preserve"> 挖掘员工的潜能，据此合理配置人力资源，为员工与公司双方提供更广阔的发展空间。</w:t>
      </w:r>
    </w:p>
    <w:p>
      <w:pPr>
        <w:spacing w:line="36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4. 形成良好的沟通机制，促进管理者与员工之间的交流与沟通，</w:t>
      </w:r>
      <w:r>
        <w:rPr>
          <w:rFonts w:hint="eastAsia"/>
          <w:sz w:val="24"/>
          <w:szCs w:val="24"/>
        </w:rPr>
        <w:t>更好地了解双方的想法和期望，以促成上下级目标达成一致。</w:t>
      </w:r>
    </w:p>
    <w:p>
      <w:pPr>
        <w:spacing w:line="36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5.使员工了解自身的长处与不足，以便更好地扬长避短，提高工作绩效。</w:t>
      </w:r>
    </w:p>
    <w:p>
      <w:pPr>
        <w:spacing w:line="360" w:lineRule="exact"/>
        <w:ind w:firstLine="480" w:firstLineChars="200"/>
        <w:rPr>
          <w:rFonts w:ascii="黑体" w:eastAsia="黑体"/>
          <w:bCs/>
          <w:sz w:val="24"/>
        </w:rPr>
      </w:pPr>
      <w:r>
        <w:rPr>
          <w:rFonts w:hint="eastAsia" w:ascii="黑体" w:eastAsia="黑体"/>
          <w:bCs/>
          <w:sz w:val="24"/>
        </w:rPr>
        <w:t>二、考核组织及主要职责</w:t>
      </w:r>
    </w:p>
    <w:p>
      <w:pPr>
        <w:spacing w:line="36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（一）集团成立绩效考核领导小组，总裁为绩效考核领导小组组长，各分管领导为副组长。主要职责如下：</w:t>
      </w:r>
    </w:p>
    <w:p>
      <w:pPr>
        <w:spacing w:line="360" w:lineRule="exact"/>
        <w:ind w:firstLine="566" w:firstLineChars="236"/>
        <w:rPr>
          <w:bCs/>
          <w:sz w:val="24"/>
        </w:rPr>
      </w:pPr>
      <w:r>
        <w:rPr>
          <w:bCs/>
          <w:sz w:val="24"/>
        </w:rPr>
        <w:t>1</w:t>
      </w:r>
      <w:r>
        <w:rPr>
          <w:rFonts w:hint="eastAsia"/>
          <w:bCs/>
          <w:sz w:val="24"/>
        </w:rPr>
        <w:t>．指导、监督绩效考核工作</w:t>
      </w:r>
      <w:r>
        <w:rPr>
          <w:bCs/>
          <w:sz w:val="24"/>
        </w:rPr>
        <w:t>；</w:t>
      </w:r>
    </w:p>
    <w:p>
      <w:pPr>
        <w:spacing w:line="360" w:lineRule="exact"/>
        <w:ind w:firstLine="566" w:firstLineChars="236"/>
        <w:rPr>
          <w:bCs/>
          <w:sz w:val="24"/>
        </w:rPr>
      </w:pPr>
      <w:r>
        <w:rPr>
          <w:bCs/>
          <w:sz w:val="24"/>
        </w:rPr>
        <w:t>2</w:t>
      </w:r>
      <w:r>
        <w:rPr>
          <w:rFonts w:hint="eastAsia"/>
          <w:bCs/>
          <w:sz w:val="24"/>
        </w:rPr>
        <w:t>．审核绩效考核结果，并对绩效考核申述进行仲裁；</w:t>
      </w:r>
    </w:p>
    <w:p>
      <w:pPr>
        <w:spacing w:line="360" w:lineRule="exact"/>
        <w:ind w:firstLine="566" w:firstLineChars="236"/>
        <w:rPr>
          <w:bCs/>
          <w:sz w:val="24"/>
        </w:rPr>
      </w:pPr>
      <w:r>
        <w:rPr>
          <w:bCs/>
          <w:sz w:val="24"/>
        </w:rPr>
        <w:t>3</w:t>
      </w:r>
      <w:r>
        <w:rPr>
          <w:rFonts w:hint="eastAsia"/>
          <w:bCs/>
          <w:sz w:val="24"/>
        </w:rPr>
        <w:t>．审议研究绩效考核结果应用方案。</w:t>
      </w:r>
    </w:p>
    <w:p>
      <w:pPr>
        <w:spacing w:line="36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（二）集团人力资源部门负责绩效考核工作的具体组织实施。主要职责如下：</w:t>
      </w:r>
    </w:p>
    <w:p>
      <w:pPr>
        <w:spacing w:line="360" w:lineRule="exact"/>
        <w:ind w:firstLine="566" w:firstLineChars="236"/>
        <w:rPr>
          <w:bCs/>
          <w:sz w:val="24"/>
        </w:rPr>
      </w:pPr>
      <w:r>
        <w:rPr>
          <w:bCs/>
          <w:sz w:val="24"/>
        </w:rPr>
        <w:t>1</w:t>
      </w:r>
      <w:r>
        <w:rPr>
          <w:rFonts w:hint="eastAsia"/>
          <w:bCs/>
          <w:sz w:val="24"/>
        </w:rPr>
        <w:t>. 按期组织开展绩效考核工作；</w:t>
      </w:r>
    </w:p>
    <w:p>
      <w:pPr>
        <w:spacing w:line="360" w:lineRule="exact"/>
        <w:ind w:firstLine="566" w:firstLineChars="236"/>
        <w:rPr>
          <w:bCs/>
          <w:sz w:val="24"/>
        </w:rPr>
      </w:pPr>
      <w:r>
        <w:rPr>
          <w:bCs/>
          <w:sz w:val="24"/>
        </w:rPr>
        <w:t>2</w:t>
      </w:r>
      <w:r>
        <w:rPr>
          <w:rFonts w:hint="eastAsia"/>
          <w:bCs/>
          <w:sz w:val="24"/>
        </w:rPr>
        <w:t>. 收集、</w:t>
      </w:r>
      <w:r>
        <w:rPr>
          <w:bCs/>
          <w:sz w:val="24"/>
        </w:rPr>
        <w:t>统计</w:t>
      </w:r>
      <w:r>
        <w:rPr>
          <w:rFonts w:hint="eastAsia"/>
          <w:bCs/>
          <w:sz w:val="24"/>
        </w:rPr>
        <w:t>绩效</w:t>
      </w:r>
      <w:r>
        <w:rPr>
          <w:bCs/>
          <w:sz w:val="24"/>
        </w:rPr>
        <w:t>考核</w:t>
      </w:r>
      <w:r>
        <w:rPr>
          <w:rFonts w:hint="eastAsia"/>
          <w:bCs/>
          <w:sz w:val="24"/>
        </w:rPr>
        <w:t>数据、</w:t>
      </w:r>
      <w:r>
        <w:rPr>
          <w:bCs/>
          <w:sz w:val="24"/>
        </w:rPr>
        <w:t>结果</w:t>
      </w:r>
      <w:r>
        <w:rPr>
          <w:rFonts w:hint="eastAsia"/>
          <w:bCs/>
          <w:sz w:val="24"/>
        </w:rPr>
        <w:t>，并做出考核结果整体划分，提出绩效考核结果应用意见；</w:t>
      </w:r>
    </w:p>
    <w:p>
      <w:pPr>
        <w:spacing w:line="360" w:lineRule="exact"/>
        <w:ind w:firstLine="566" w:firstLineChars="236"/>
        <w:rPr>
          <w:bCs/>
          <w:sz w:val="24"/>
        </w:rPr>
      </w:pPr>
      <w:r>
        <w:rPr>
          <w:bCs/>
          <w:sz w:val="24"/>
        </w:rPr>
        <w:t>3</w:t>
      </w:r>
      <w:r>
        <w:rPr>
          <w:rFonts w:hint="eastAsia"/>
          <w:bCs/>
          <w:sz w:val="24"/>
        </w:rPr>
        <w:t>. 根据需要制订绩效考核培训计划并组织</w:t>
      </w:r>
      <w:r>
        <w:rPr>
          <w:bCs/>
          <w:sz w:val="24"/>
        </w:rPr>
        <w:t>培训</w:t>
      </w:r>
      <w:r>
        <w:rPr>
          <w:rFonts w:hint="eastAsia"/>
          <w:bCs/>
          <w:sz w:val="24"/>
        </w:rPr>
        <w:t>。</w:t>
      </w:r>
    </w:p>
    <w:p>
      <w:pPr>
        <w:spacing w:line="360" w:lineRule="exact"/>
        <w:ind w:firstLine="492" w:firstLineChars="205"/>
        <w:rPr>
          <w:bCs/>
          <w:sz w:val="24"/>
        </w:rPr>
      </w:pPr>
      <w:r>
        <w:rPr>
          <w:bCs/>
          <w:sz w:val="24"/>
        </w:rPr>
        <w:t>（三）</w:t>
      </w:r>
      <w:r>
        <w:rPr>
          <w:rFonts w:hint="eastAsia"/>
          <w:bCs/>
          <w:sz w:val="24"/>
        </w:rPr>
        <w:t>财务、生产、品管、销售等部门，负责为绩效考核提供考核期有关财务、生产、品管、销售相关数据或所需资料。</w:t>
      </w:r>
    </w:p>
    <w:p>
      <w:pPr>
        <w:spacing w:line="360" w:lineRule="exact"/>
        <w:ind w:firstLine="492" w:firstLineChars="205"/>
        <w:rPr>
          <w:bCs/>
          <w:sz w:val="24"/>
        </w:rPr>
      </w:pPr>
      <w:r>
        <w:rPr>
          <w:rFonts w:hint="eastAsia"/>
          <w:bCs/>
          <w:sz w:val="24"/>
        </w:rPr>
        <w:t>（四）</w:t>
      </w:r>
      <w:r>
        <w:rPr>
          <w:bCs/>
          <w:sz w:val="24"/>
        </w:rPr>
        <w:t>各</w:t>
      </w:r>
      <w:r>
        <w:rPr>
          <w:rFonts w:hint="eastAsia"/>
          <w:bCs/>
          <w:sz w:val="24"/>
        </w:rPr>
        <w:t>级人员的上级主管负责对下属人员进行绩效考核评价。主要职责如下：</w:t>
      </w:r>
    </w:p>
    <w:p>
      <w:pPr>
        <w:spacing w:line="360" w:lineRule="exact"/>
        <w:ind w:firstLine="492" w:firstLineChars="205"/>
        <w:rPr>
          <w:bCs/>
          <w:sz w:val="24"/>
        </w:rPr>
      </w:pPr>
      <w:r>
        <w:rPr>
          <w:rFonts w:hint="eastAsia"/>
          <w:bCs/>
          <w:sz w:val="24"/>
        </w:rPr>
        <w:t xml:space="preserve"> 1. </w:t>
      </w:r>
      <w:r>
        <w:rPr>
          <w:bCs/>
          <w:sz w:val="24"/>
        </w:rPr>
        <w:t>负责</w:t>
      </w:r>
      <w:r>
        <w:rPr>
          <w:rFonts w:hint="eastAsia"/>
          <w:bCs/>
          <w:sz w:val="24"/>
        </w:rPr>
        <w:t>完成</w:t>
      </w:r>
      <w:r>
        <w:rPr>
          <w:bCs/>
          <w:sz w:val="24"/>
        </w:rPr>
        <w:t>所属</w:t>
      </w:r>
      <w:r>
        <w:rPr>
          <w:rFonts w:hint="eastAsia"/>
          <w:bCs/>
          <w:sz w:val="24"/>
        </w:rPr>
        <w:t>人员绩效考核的初核、复核评价</w:t>
      </w:r>
      <w:r>
        <w:rPr>
          <w:bCs/>
          <w:sz w:val="24"/>
        </w:rPr>
        <w:t>；</w:t>
      </w:r>
    </w:p>
    <w:p>
      <w:pPr>
        <w:spacing w:line="360" w:lineRule="exact"/>
        <w:ind w:firstLine="612" w:firstLineChars="255"/>
        <w:rPr>
          <w:bCs/>
          <w:sz w:val="24"/>
        </w:rPr>
      </w:pPr>
      <w:r>
        <w:rPr>
          <w:rFonts w:hint="eastAsia"/>
          <w:bCs/>
          <w:sz w:val="24"/>
        </w:rPr>
        <w:t xml:space="preserve">2. </w:t>
      </w:r>
      <w:r>
        <w:rPr>
          <w:bCs/>
          <w:sz w:val="24"/>
        </w:rPr>
        <w:t>负责</w:t>
      </w:r>
      <w:r>
        <w:rPr>
          <w:rFonts w:hint="eastAsia"/>
          <w:bCs/>
          <w:sz w:val="24"/>
        </w:rPr>
        <w:t>进行</w:t>
      </w:r>
      <w:r>
        <w:rPr>
          <w:bCs/>
          <w:sz w:val="24"/>
        </w:rPr>
        <w:t>所属</w:t>
      </w:r>
      <w:r>
        <w:rPr>
          <w:rFonts w:hint="eastAsia"/>
          <w:bCs/>
          <w:sz w:val="24"/>
        </w:rPr>
        <w:t>人员</w:t>
      </w:r>
      <w:r>
        <w:rPr>
          <w:bCs/>
          <w:sz w:val="24"/>
        </w:rPr>
        <w:t>绩效</w:t>
      </w:r>
      <w:r>
        <w:rPr>
          <w:rFonts w:hint="eastAsia"/>
          <w:bCs/>
          <w:sz w:val="24"/>
        </w:rPr>
        <w:t>考核结果反馈</w:t>
      </w:r>
      <w:r>
        <w:rPr>
          <w:bCs/>
          <w:sz w:val="24"/>
        </w:rPr>
        <w:t>面谈，并</w:t>
      </w:r>
      <w:r>
        <w:rPr>
          <w:rFonts w:hint="eastAsia"/>
          <w:bCs/>
          <w:sz w:val="24"/>
        </w:rPr>
        <w:t>指导、</w:t>
      </w:r>
      <w:r>
        <w:rPr>
          <w:bCs/>
          <w:sz w:val="24"/>
        </w:rPr>
        <w:t>帮助</w:t>
      </w:r>
      <w:r>
        <w:rPr>
          <w:rFonts w:hint="eastAsia"/>
          <w:bCs/>
          <w:sz w:val="24"/>
        </w:rPr>
        <w:t>其</w:t>
      </w:r>
      <w:r>
        <w:rPr>
          <w:bCs/>
          <w:sz w:val="24"/>
        </w:rPr>
        <w:t>制定</w:t>
      </w:r>
      <w:r>
        <w:rPr>
          <w:rFonts w:hint="eastAsia"/>
          <w:bCs/>
          <w:sz w:val="24"/>
        </w:rPr>
        <w:t>绩效</w:t>
      </w:r>
      <w:r>
        <w:rPr>
          <w:bCs/>
          <w:sz w:val="24"/>
        </w:rPr>
        <w:t>改进计划</w:t>
      </w:r>
      <w:r>
        <w:rPr>
          <w:rFonts w:hint="eastAsia"/>
          <w:bCs/>
          <w:sz w:val="24"/>
        </w:rPr>
        <w:t>。</w:t>
      </w:r>
    </w:p>
    <w:p>
      <w:pPr>
        <w:spacing w:line="360" w:lineRule="exact"/>
        <w:rPr>
          <w:sz w:val="24"/>
        </w:rPr>
      </w:pPr>
      <w:bookmarkStart w:id="0" w:name="_GoBack"/>
      <w:bookmarkEnd w:id="0"/>
    </w:p>
    <w:sectPr>
      <w:headerReference r:id="rId3" w:type="default"/>
      <w:pgSz w:w="11906" w:h="16838"/>
      <w:pgMar w:top="1418" w:right="1418" w:bottom="1418" w:left="1418" w:header="851" w:footer="992" w:gutter="0"/>
      <w:pgNumType w:fmt="numberInDash" w:start="44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1"/>
        <w:szCs w:val="21"/>
      </w:rPr>
    </w:pPr>
    <w:r>
      <w:t>LOGO</w:t>
    </w:r>
    <w:r>
      <w:rPr>
        <w:rFonts w:hint="eastAsia"/>
        <w:sz w:val="21"/>
        <w:szCs w:val="21"/>
      </w:rPr>
      <w:t xml:space="preserve">                      </w:t>
    </w:r>
    <w:r>
      <w:rPr>
        <w:rFonts w:hint="eastAsia" w:ascii="宋体" w:eastAsia="宋体"/>
      </w:rPr>
      <w:t xml:space="preserve"> </w:t>
    </w:r>
    <w:r>
      <w:rPr>
        <w:rFonts w:ascii="宋体" w:eastAsia="宋体"/>
      </w:rPr>
      <w:t xml:space="preserve">                            </w:t>
    </w:r>
    <w:r>
      <w:rPr>
        <w:rFonts w:hint="eastAsia" w:ascii="宋体" w:eastAsia="宋体"/>
      </w:rPr>
      <w:t xml:space="preserve">                      公司名称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7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60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3F142E1"/>
    <w:rsid w:val="00020AC1"/>
    <w:rsid w:val="00037590"/>
    <w:rsid w:val="000528D3"/>
    <w:rsid w:val="00061FD6"/>
    <w:rsid w:val="00067C06"/>
    <w:rsid w:val="00075505"/>
    <w:rsid w:val="00084BAF"/>
    <w:rsid w:val="00093AC0"/>
    <w:rsid w:val="000A37F2"/>
    <w:rsid w:val="000B5C26"/>
    <w:rsid w:val="000D0D31"/>
    <w:rsid w:val="000E35EF"/>
    <w:rsid w:val="00112369"/>
    <w:rsid w:val="00112B22"/>
    <w:rsid w:val="00155681"/>
    <w:rsid w:val="00173973"/>
    <w:rsid w:val="00176B8E"/>
    <w:rsid w:val="001A304C"/>
    <w:rsid w:val="001C04AD"/>
    <w:rsid w:val="001C2795"/>
    <w:rsid w:val="001D15AB"/>
    <w:rsid w:val="001E0CA3"/>
    <w:rsid w:val="001E24E2"/>
    <w:rsid w:val="001F00B3"/>
    <w:rsid w:val="001F1CA8"/>
    <w:rsid w:val="0020685A"/>
    <w:rsid w:val="00211964"/>
    <w:rsid w:val="00242F35"/>
    <w:rsid w:val="0024642E"/>
    <w:rsid w:val="0024749B"/>
    <w:rsid w:val="00255F25"/>
    <w:rsid w:val="00263294"/>
    <w:rsid w:val="002714B2"/>
    <w:rsid w:val="002735DA"/>
    <w:rsid w:val="00273CD5"/>
    <w:rsid w:val="00274E4C"/>
    <w:rsid w:val="00274F26"/>
    <w:rsid w:val="00276B8E"/>
    <w:rsid w:val="002842ED"/>
    <w:rsid w:val="00285606"/>
    <w:rsid w:val="00287117"/>
    <w:rsid w:val="002A0B74"/>
    <w:rsid w:val="002A2A10"/>
    <w:rsid w:val="002A3030"/>
    <w:rsid w:val="002A74FB"/>
    <w:rsid w:val="002C0BC6"/>
    <w:rsid w:val="002D374D"/>
    <w:rsid w:val="002D593F"/>
    <w:rsid w:val="003047C0"/>
    <w:rsid w:val="0031208E"/>
    <w:rsid w:val="00323645"/>
    <w:rsid w:val="00340E71"/>
    <w:rsid w:val="003618FA"/>
    <w:rsid w:val="003820E7"/>
    <w:rsid w:val="00394D74"/>
    <w:rsid w:val="003959C0"/>
    <w:rsid w:val="003A643B"/>
    <w:rsid w:val="003B7908"/>
    <w:rsid w:val="003D6A10"/>
    <w:rsid w:val="003D7694"/>
    <w:rsid w:val="003E3403"/>
    <w:rsid w:val="003E412C"/>
    <w:rsid w:val="004059B6"/>
    <w:rsid w:val="004319E5"/>
    <w:rsid w:val="004324A5"/>
    <w:rsid w:val="00437350"/>
    <w:rsid w:val="00462DAC"/>
    <w:rsid w:val="004843A3"/>
    <w:rsid w:val="004916BB"/>
    <w:rsid w:val="00497F06"/>
    <w:rsid w:val="004B0262"/>
    <w:rsid w:val="004C5B79"/>
    <w:rsid w:val="004D741E"/>
    <w:rsid w:val="004E527B"/>
    <w:rsid w:val="004E6097"/>
    <w:rsid w:val="004E6C1C"/>
    <w:rsid w:val="005120E8"/>
    <w:rsid w:val="00514113"/>
    <w:rsid w:val="00533E67"/>
    <w:rsid w:val="005700DC"/>
    <w:rsid w:val="00571AFA"/>
    <w:rsid w:val="00584103"/>
    <w:rsid w:val="005A20AB"/>
    <w:rsid w:val="005C24EE"/>
    <w:rsid w:val="005D3086"/>
    <w:rsid w:val="005D5A9C"/>
    <w:rsid w:val="005D718D"/>
    <w:rsid w:val="005E01C9"/>
    <w:rsid w:val="005E03A8"/>
    <w:rsid w:val="005E1C43"/>
    <w:rsid w:val="005E2C9D"/>
    <w:rsid w:val="006012A2"/>
    <w:rsid w:val="006049D2"/>
    <w:rsid w:val="006112B5"/>
    <w:rsid w:val="00621F9A"/>
    <w:rsid w:val="00630550"/>
    <w:rsid w:val="00632ED1"/>
    <w:rsid w:val="00636DC2"/>
    <w:rsid w:val="006642A3"/>
    <w:rsid w:val="00685832"/>
    <w:rsid w:val="00686852"/>
    <w:rsid w:val="00691B38"/>
    <w:rsid w:val="006A153A"/>
    <w:rsid w:val="006A5357"/>
    <w:rsid w:val="006B55D8"/>
    <w:rsid w:val="006C11F9"/>
    <w:rsid w:val="006E1149"/>
    <w:rsid w:val="006F2D46"/>
    <w:rsid w:val="006F5546"/>
    <w:rsid w:val="00700949"/>
    <w:rsid w:val="007051A7"/>
    <w:rsid w:val="007207C7"/>
    <w:rsid w:val="00722428"/>
    <w:rsid w:val="00723172"/>
    <w:rsid w:val="00725A6D"/>
    <w:rsid w:val="0073190F"/>
    <w:rsid w:val="00731B11"/>
    <w:rsid w:val="00737B1A"/>
    <w:rsid w:val="007418A9"/>
    <w:rsid w:val="0074542A"/>
    <w:rsid w:val="00747BA0"/>
    <w:rsid w:val="00752E73"/>
    <w:rsid w:val="00755288"/>
    <w:rsid w:val="00755FE6"/>
    <w:rsid w:val="00775423"/>
    <w:rsid w:val="0078400D"/>
    <w:rsid w:val="007B0405"/>
    <w:rsid w:val="007B3E4A"/>
    <w:rsid w:val="007E15D2"/>
    <w:rsid w:val="007F7780"/>
    <w:rsid w:val="0081143A"/>
    <w:rsid w:val="008235FB"/>
    <w:rsid w:val="00862644"/>
    <w:rsid w:val="00872639"/>
    <w:rsid w:val="008A4A1E"/>
    <w:rsid w:val="008A5BB8"/>
    <w:rsid w:val="008B2C3F"/>
    <w:rsid w:val="008B50F0"/>
    <w:rsid w:val="008C6A75"/>
    <w:rsid w:val="008C771B"/>
    <w:rsid w:val="008D6EF7"/>
    <w:rsid w:val="008D7EC0"/>
    <w:rsid w:val="009047F7"/>
    <w:rsid w:val="00904FF2"/>
    <w:rsid w:val="009152EF"/>
    <w:rsid w:val="00924234"/>
    <w:rsid w:val="009258D8"/>
    <w:rsid w:val="009333D0"/>
    <w:rsid w:val="00936D6F"/>
    <w:rsid w:val="00940364"/>
    <w:rsid w:val="009443BF"/>
    <w:rsid w:val="00945EC4"/>
    <w:rsid w:val="0095631F"/>
    <w:rsid w:val="00962BFC"/>
    <w:rsid w:val="00966FC0"/>
    <w:rsid w:val="00977CD9"/>
    <w:rsid w:val="0098218F"/>
    <w:rsid w:val="00991B36"/>
    <w:rsid w:val="009B0010"/>
    <w:rsid w:val="009C706B"/>
    <w:rsid w:val="009E49BB"/>
    <w:rsid w:val="009F7BCB"/>
    <w:rsid w:val="00A0749B"/>
    <w:rsid w:val="00A104B4"/>
    <w:rsid w:val="00A43600"/>
    <w:rsid w:val="00A439DE"/>
    <w:rsid w:val="00A83668"/>
    <w:rsid w:val="00A90AED"/>
    <w:rsid w:val="00A956C5"/>
    <w:rsid w:val="00AB2069"/>
    <w:rsid w:val="00AB3205"/>
    <w:rsid w:val="00AC65B2"/>
    <w:rsid w:val="00AF38A6"/>
    <w:rsid w:val="00AF6709"/>
    <w:rsid w:val="00B07468"/>
    <w:rsid w:val="00B25051"/>
    <w:rsid w:val="00B26C2D"/>
    <w:rsid w:val="00B30F2E"/>
    <w:rsid w:val="00B313E7"/>
    <w:rsid w:val="00B40CF4"/>
    <w:rsid w:val="00B514C8"/>
    <w:rsid w:val="00B55A93"/>
    <w:rsid w:val="00B600CE"/>
    <w:rsid w:val="00B63BEC"/>
    <w:rsid w:val="00B74724"/>
    <w:rsid w:val="00B82D46"/>
    <w:rsid w:val="00BA7D3D"/>
    <w:rsid w:val="00BC6213"/>
    <w:rsid w:val="00BD66EF"/>
    <w:rsid w:val="00BE3E9B"/>
    <w:rsid w:val="00BE75D5"/>
    <w:rsid w:val="00BF3B05"/>
    <w:rsid w:val="00C26E49"/>
    <w:rsid w:val="00C375DD"/>
    <w:rsid w:val="00C4543C"/>
    <w:rsid w:val="00C604A7"/>
    <w:rsid w:val="00C85903"/>
    <w:rsid w:val="00C87CE0"/>
    <w:rsid w:val="00CA0ED9"/>
    <w:rsid w:val="00CB46FD"/>
    <w:rsid w:val="00CB46FF"/>
    <w:rsid w:val="00CB6D1C"/>
    <w:rsid w:val="00CC1894"/>
    <w:rsid w:val="00CC3E43"/>
    <w:rsid w:val="00CC4F59"/>
    <w:rsid w:val="00CF6FEB"/>
    <w:rsid w:val="00D01475"/>
    <w:rsid w:val="00D03558"/>
    <w:rsid w:val="00D16408"/>
    <w:rsid w:val="00D16927"/>
    <w:rsid w:val="00D31021"/>
    <w:rsid w:val="00D3578E"/>
    <w:rsid w:val="00D37F61"/>
    <w:rsid w:val="00D408F7"/>
    <w:rsid w:val="00D4606A"/>
    <w:rsid w:val="00D51319"/>
    <w:rsid w:val="00D6668F"/>
    <w:rsid w:val="00D83F94"/>
    <w:rsid w:val="00D872A3"/>
    <w:rsid w:val="00D87E89"/>
    <w:rsid w:val="00D97A97"/>
    <w:rsid w:val="00DD353A"/>
    <w:rsid w:val="00E109A2"/>
    <w:rsid w:val="00E35388"/>
    <w:rsid w:val="00E53304"/>
    <w:rsid w:val="00E53DA2"/>
    <w:rsid w:val="00E57216"/>
    <w:rsid w:val="00E62A8B"/>
    <w:rsid w:val="00E62D19"/>
    <w:rsid w:val="00E83EEF"/>
    <w:rsid w:val="00E92B1E"/>
    <w:rsid w:val="00E97ADA"/>
    <w:rsid w:val="00EA757F"/>
    <w:rsid w:val="00EB4191"/>
    <w:rsid w:val="00ED7D7C"/>
    <w:rsid w:val="00EF0410"/>
    <w:rsid w:val="00EF5995"/>
    <w:rsid w:val="00EF69C3"/>
    <w:rsid w:val="00F011FA"/>
    <w:rsid w:val="00F05676"/>
    <w:rsid w:val="00F075E8"/>
    <w:rsid w:val="00F1054D"/>
    <w:rsid w:val="00F10E51"/>
    <w:rsid w:val="00F22631"/>
    <w:rsid w:val="00F56626"/>
    <w:rsid w:val="00F658A9"/>
    <w:rsid w:val="00F72E11"/>
    <w:rsid w:val="00F82348"/>
    <w:rsid w:val="00F82833"/>
    <w:rsid w:val="00F85B91"/>
    <w:rsid w:val="00F91049"/>
    <w:rsid w:val="00FB09C3"/>
    <w:rsid w:val="00FC0A37"/>
    <w:rsid w:val="00FC3A82"/>
    <w:rsid w:val="00FC6FAD"/>
    <w:rsid w:val="00FD41E4"/>
    <w:rsid w:val="00FD7344"/>
    <w:rsid w:val="00FE5007"/>
    <w:rsid w:val="00FF0128"/>
    <w:rsid w:val="00FF2C80"/>
    <w:rsid w:val="773FA098"/>
    <w:rsid w:val="D3938187"/>
    <w:rsid w:val="F3F1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宋体" w:eastAsia="仿宋_GB2312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jc w:val="left"/>
      <w:outlineLvl w:val="0"/>
    </w:pPr>
    <w:rPr>
      <w:rFonts w:ascii="宋体" w:eastAsia="宋体" w:cs="宋体"/>
      <w:b/>
      <w:bCs/>
      <w:kern w:val="36"/>
      <w:sz w:val="18"/>
      <w:szCs w:val="18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after="120"/>
    </w:pPr>
    <w:rPr>
      <w:rFonts w:ascii="Times New Roman" w:hAnsi="Times New Roman" w:eastAsia="宋体"/>
      <w:sz w:val="21"/>
      <w:szCs w:val="24"/>
    </w:rPr>
  </w:style>
  <w:style w:type="paragraph" w:styleId="4">
    <w:name w:val="Body Text Indent"/>
    <w:basedOn w:val="1"/>
    <w:link w:val="21"/>
    <w:qFormat/>
    <w:uiPriority w:val="0"/>
    <w:pPr>
      <w:ind w:left="945" w:hanging="945"/>
    </w:pPr>
    <w:rPr>
      <w:rFonts w:ascii="Times New Roman" w:hAnsi="Times New Roman" w:eastAsia="宋体"/>
      <w:sz w:val="28"/>
      <w:szCs w:val="20"/>
    </w:rPr>
  </w:style>
  <w:style w:type="paragraph" w:styleId="5">
    <w:name w:val="Balloon Text"/>
    <w:basedOn w:val="1"/>
    <w:link w:val="23"/>
    <w:qFormat/>
    <w:uiPriority w:val="0"/>
    <w:rPr>
      <w:sz w:val="18"/>
      <w:szCs w:val="18"/>
    </w:rPr>
  </w:style>
  <w:style w:type="paragraph" w:styleId="6">
    <w:name w:val="footer"/>
    <w:basedOn w:val="1"/>
    <w:link w:val="1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link w:val="24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9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jc w:val="left"/>
    </w:pPr>
    <w:rPr>
      <w:rFonts w:asci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00000"/>
      <w:u w:val="non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1"/>
    <w:link w:val="7"/>
    <w:qFormat/>
    <w:uiPriority w:val="99"/>
    <w:rPr>
      <w:rFonts w:ascii="仿宋_GB2312" w:hAnsi="宋体" w:eastAsia="仿宋_GB2312"/>
      <w:kern w:val="2"/>
      <w:sz w:val="18"/>
      <w:szCs w:val="18"/>
    </w:rPr>
  </w:style>
  <w:style w:type="character" w:customStyle="1" w:styleId="17">
    <w:name w:val="页脚 字符"/>
    <w:basedOn w:val="11"/>
    <w:link w:val="6"/>
    <w:qFormat/>
    <w:uiPriority w:val="99"/>
    <w:rPr>
      <w:rFonts w:ascii="仿宋_GB2312" w:hAnsi="宋体" w:eastAsia="仿宋_GB2312"/>
      <w:kern w:val="2"/>
      <w:sz w:val="18"/>
      <w:szCs w:val="18"/>
    </w:rPr>
  </w:style>
  <w:style w:type="paragraph" w:customStyle="1" w:styleId="1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character" w:customStyle="1" w:styleId="19">
    <w:name w:val="标题 1 字符"/>
    <w:basedOn w:val="11"/>
    <w:link w:val="2"/>
    <w:qFormat/>
    <w:uiPriority w:val="9"/>
    <w:rPr>
      <w:rFonts w:ascii="宋体" w:hAnsi="宋体" w:cs="宋体"/>
      <w:b/>
      <w:bCs/>
      <w:kern w:val="36"/>
      <w:sz w:val="18"/>
      <w:szCs w:val="18"/>
    </w:rPr>
  </w:style>
  <w:style w:type="character" w:customStyle="1" w:styleId="20">
    <w:name w:val="HTML 预设格式 字符"/>
    <w:basedOn w:val="11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1">
    <w:name w:val="正文文本缩进 字符"/>
    <w:basedOn w:val="11"/>
    <w:link w:val="4"/>
    <w:qFormat/>
    <w:uiPriority w:val="0"/>
    <w:rPr>
      <w:kern w:val="2"/>
      <w:sz w:val="28"/>
    </w:rPr>
  </w:style>
  <w:style w:type="character" w:customStyle="1" w:styleId="22">
    <w:name w:val="正文文本 字符"/>
    <w:basedOn w:val="11"/>
    <w:link w:val="3"/>
    <w:qFormat/>
    <w:uiPriority w:val="0"/>
    <w:rPr>
      <w:kern w:val="2"/>
      <w:sz w:val="21"/>
      <w:szCs w:val="24"/>
    </w:rPr>
  </w:style>
  <w:style w:type="character" w:customStyle="1" w:styleId="23">
    <w:name w:val="批注框文本 字符"/>
    <w:basedOn w:val="11"/>
    <w:link w:val="5"/>
    <w:qFormat/>
    <w:uiPriority w:val="0"/>
    <w:rPr>
      <w:rFonts w:ascii="仿宋_GB2312" w:hAnsi="宋体" w:eastAsia="仿宋_GB2312"/>
      <w:kern w:val="2"/>
      <w:sz w:val="18"/>
      <w:szCs w:val="18"/>
    </w:rPr>
  </w:style>
  <w:style w:type="character" w:customStyle="1" w:styleId="24">
    <w:name w:val="正文文本缩进 3 字符"/>
    <w:basedOn w:val="11"/>
    <w:link w:val="8"/>
    <w:qFormat/>
    <w:uiPriority w:val="0"/>
    <w:rPr>
      <w:rFonts w:ascii="仿宋_GB2312" w:hAnsi="宋体" w:eastAsia="仿宋_GB2312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z/Library/Containers/com.kingsoft.wpsoffice.mac/Data/.kingsoft/office6/templates/download/17415105-9e04-a881-f24f-f1f9de0518a3/&#32489;&#25928;&#32771;&#26680;&#31649;&#29702;&#21046;&#2423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绩效考核管理制度.docx</Template>
  <Pages>5</Pages>
  <Words>3292</Words>
  <Characters>3381</Characters>
  <Lines>26</Lines>
  <Paragraphs>7</Paragraphs>
  <ScaleCrop>false</ScaleCrop>
  <LinksUpToDate>false</LinksUpToDate>
  <CharactersWithSpaces>3418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2021-01-06T04:09:00Z</dcterms:created>
  <dc:creator>edz</dc:creator>
  <cp:lastModifiedBy>edz</cp:lastModifiedBy>
  <dcterms:modified xsi:type="dcterms:W3CDTF">2021-01-05T20:17:09Z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